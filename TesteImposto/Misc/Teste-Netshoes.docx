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7E732E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Pr="004A0B59" w:rsidRDefault="00735CA6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  <w:r w:rsidR="004A0B59">
        <w:rPr>
          <w:lang w:val="pt-BR"/>
        </w:rPr>
        <w:t xml:space="preserve"> </w:t>
      </w:r>
      <w:r w:rsidR="004A0B59">
        <w:rPr>
          <w:color w:val="00B050"/>
          <w:lang w:val="pt-BR"/>
        </w:rPr>
        <w:t xml:space="preserve">- </w:t>
      </w:r>
      <w:proofErr w:type="spellStart"/>
      <w:r w:rsidR="004A0B59">
        <w:rPr>
          <w:color w:val="00B050"/>
          <w:lang w:val="pt-BR"/>
        </w:rPr>
        <w:t>Done</w:t>
      </w:r>
      <w:proofErr w:type="spellEnd"/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 xml:space="preserve">, seguindo exatamente a mesma estrutura da classe: </w:t>
      </w:r>
      <w:proofErr w:type="spellStart"/>
      <w:r w:rsidRPr="005176C2">
        <w:rPr>
          <w:lang w:val="pt-BR"/>
        </w:rPr>
        <w:t>NotaFiscal</w:t>
      </w:r>
      <w:proofErr w:type="spellEnd"/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proofErr w:type="spellStart"/>
      <w:r w:rsidR="005176C2">
        <w:rPr>
          <w:lang w:val="pt-BR"/>
        </w:rPr>
        <w:t>XML’s</w:t>
      </w:r>
      <w:proofErr w:type="spellEnd"/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7E732E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Pr="002C6CAA" w:rsidRDefault="00735CA6" w:rsidP="00777132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  <w:r w:rsidR="002C6CAA">
        <w:rPr>
          <w:lang w:val="pt-BR"/>
        </w:rPr>
        <w:t xml:space="preserve"> </w:t>
      </w:r>
      <w:r w:rsidR="002C6CAA">
        <w:rPr>
          <w:color w:val="00B050"/>
          <w:lang w:val="pt-BR"/>
        </w:rPr>
        <w:t xml:space="preserve">- </w:t>
      </w:r>
      <w:proofErr w:type="spellStart"/>
      <w:r w:rsidR="002C6CAA">
        <w:rPr>
          <w:color w:val="00B050"/>
          <w:lang w:val="pt-BR"/>
        </w:rPr>
        <w:t>Done</w:t>
      </w:r>
      <w:proofErr w:type="spellEnd"/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7E732E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Pr="00322D5A" w:rsidRDefault="00735CA6" w:rsidP="005353DF">
      <w:pPr>
        <w:pStyle w:val="ttulo2"/>
        <w:rPr>
          <w:color w:val="00B050"/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  <w:r w:rsidR="00322D5A">
        <w:rPr>
          <w:lang w:val="pt-BR"/>
        </w:rPr>
        <w:t xml:space="preserve"> </w:t>
      </w:r>
      <w:r w:rsidR="00322D5A">
        <w:rPr>
          <w:color w:val="00B050"/>
          <w:lang w:val="pt-BR"/>
        </w:rPr>
        <w:t xml:space="preserve">- </w:t>
      </w:r>
      <w:proofErr w:type="spellStart"/>
      <w:r w:rsidR="00322D5A">
        <w:rPr>
          <w:color w:val="00B050"/>
          <w:lang w:val="pt-BR"/>
        </w:rPr>
        <w:t>Done</w:t>
      </w:r>
      <w:proofErr w:type="spellEnd"/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Pr="008264A2" w:rsidRDefault="00CE3780" w:rsidP="00365F60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  <w:r w:rsidR="008264A2">
        <w:rPr>
          <w:lang w:val="pt-BR"/>
        </w:rPr>
        <w:t xml:space="preserve"> </w:t>
      </w:r>
      <w:r w:rsidR="008264A2">
        <w:rPr>
          <w:color w:val="00B050"/>
          <w:lang w:val="pt-BR"/>
        </w:rPr>
        <w:t xml:space="preserve">- </w:t>
      </w:r>
      <w:proofErr w:type="spellStart"/>
      <w:r w:rsidR="008264A2">
        <w:rPr>
          <w:color w:val="00B050"/>
          <w:lang w:val="pt-BR"/>
        </w:rPr>
        <w:t>Done</w:t>
      </w:r>
      <w:proofErr w:type="spellEnd"/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Pr="00CE3707" w:rsidRDefault="00CE3780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  <w:r w:rsidR="00CE3707">
        <w:rPr>
          <w:lang w:val="pt-BR"/>
        </w:rPr>
        <w:t xml:space="preserve"> </w:t>
      </w:r>
      <w:r w:rsidR="00CE3707">
        <w:rPr>
          <w:color w:val="00B050"/>
          <w:lang w:val="pt-BR"/>
        </w:rPr>
        <w:t xml:space="preserve">- </w:t>
      </w:r>
      <w:proofErr w:type="spellStart"/>
      <w:r w:rsidR="00CE3707">
        <w:rPr>
          <w:color w:val="00B050"/>
          <w:lang w:val="pt-BR"/>
        </w:rPr>
        <w:t>Done</w:t>
      </w:r>
      <w:proofErr w:type="spellEnd"/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Pr="00105107" w:rsidRDefault="00FD1C7A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  <w:r w:rsidR="00FE2011">
        <w:rPr>
          <w:lang w:val="pt-BR"/>
        </w:rPr>
        <w:t xml:space="preserve"> </w:t>
      </w:r>
      <w:r w:rsidR="00105107">
        <w:rPr>
          <w:color w:val="00B050"/>
          <w:lang w:val="pt-BR"/>
        </w:rPr>
        <w:t>- Done</w:t>
      </w:r>
      <w:bookmarkStart w:id="0" w:name="_GoBack"/>
      <w:bookmarkEnd w:id="0"/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Pr="005604B7" w:rsidRDefault="00FD1C7A" w:rsidP="00BE7EF8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  <w:r w:rsidR="005604B7">
        <w:rPr>
          <w:lang w:val="pt-BR"/>
        </w:rPr>
        <w:t xml:space="preserve"> </w:t>
      </w:r>
      <w:r w:rsidR="005604B7">
        <w:rPr>
          <w:color w:val="00B050"/>
          <w:lang w:val="pt-BR"/>
        </w:rPr>
        <w:t xml:space="preserve">- </w:t>
      </w:r>
      <w:proofErr w:type="spellStart"/>
      <w:r w:rsidR="005604B7">
        <w:rPr>
          <w:color w:val="00B050"/>
          <w:lang w:val="pt-BR"/>
        </w:rPr>
        <w:t>Done</w:t>
      </w:r>
      <w:proofErr w:type="spellEnd"/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proofErr w:type="spellStart"/>
      <w:r w:rsidRPr="00FD1C7A">
        <w:rPr>
          <w:lang w:val="pt-BR"/>
        </w:rPr>
        <w:t>Estado</w:t>
      </w:r>
      <w:r>
        <w:rPr>
          <w:lang w:val="pt-BR"/>
        </w:rPr>
        <w:t>Destino</w:t>
      </w:r>
      <w:proofErr w:type="spellEnd"/>
      <w:r>
        <w:rPr>
          <w:lang w:val="pt-BR"/>
        </w:rPr>
        <w:t>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7E732E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Pr="0052075C" w:rsidRDefault="00FD1C7A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  <w:r w:rsidR="0052075C">
        <w:rPr>
          <w:lang w:val="pt-BR"/>
        </w:rPr>
        <w:t xml:space="preserve"> </w:t>
      </w:r>
      <w:r w:rsidR="0052075C">
        <w:rPr>
          <w:color w:val="00B050"/>
          <w:lang w:val="pt-BR"/>
        </w:rPr>
        <w:t xml:space="preserve">- </w:t>
      </w:r>
      <w:proofErr w:type="spellStart"/>
      <w:r w:rsidR="0052075C">
        <w:rPr>
          <w:color w:val="00B050"/>
          <w:lang w:val="pt-BR"/>
        </w:rPr>
        <w:t>Done</w:t>
      </w:r>
      <w:proofErr w:type="spellEnd"/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O código tem uma complexidade </w:t>
      </w:r>
      <w:proofErr w:type="spellStart"/>
      <w:r w:rsidRPr="00FD1C7A">
        <w:rPr>
          <w:lang w:val="pt-BR"/>
        </w:rPr>
        <w:t>ciclomática</w:t>
      </w:r>
      <w:proofErr w:type="spellEnd"/>
      <w:r w:rsidRPr="00FD1C7A">
        <w:rPr>
          <w:lang w:val="pt-BR"/>
        </w:rPr>
        <w:t xml:space="preserve"> muito alta, </w:t>
      </w:r>
      <w:proofErr w:type="spellStart"/>
      <w:r w:rsidRPr="00FD1C7A">
        <w:rPr>
          <w:lang w:val="pt-BR"/>
        </w:rPr>
        <w:t>refatorar</w:t>
      </w:r>
      <w:proofErr w:type="spellEnd"/>
      <w:r w:rsidRPr="00FD1C7A">
        <w:rPr>
          <w:lang w:val="pt-BR"/>
        </w:rPr>
        <w:t xml:space="preserve">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7E732E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Pr="00F6340C" w:rsidRDefault="00FD1C7A" w:rsidP="00FD1C7A">
      <w:pPr>
        <w:pStyle w:val="ttulo2"/>
        <w:rPr>
          <w:color w:val="00B050"/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  <w:r w:rsidR="00F6340C">
        <w:rPr>
          <w:lang w:val="pt-BR"/>
        </w:rPr>
        <w:t xml:space="preserve"> </w:t>
      </w:r>
      <w:r w:rsidR="00F6340C">
        <w:rPr>
          <w:color w:val="00B050"/>
          <w:lang w:val="pt-BR"/>
        </w:rPr>
        <w:t xml:space="preserve">- </w:t>
      </w:r>
      <w:proofErr w:type="spellStart"/>
      <w:r w:rsidR="00F6340C">
        <w:rPr>
          <w:color w:val="00B050"/>
          <w:lang w:val="pt-BR"/>
        </w:rPr>
        <w:t>Done</w:t>
      </w:r>
      <w:proofErr w:type="spellEnd"/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Pr="00105107" w:rsidRDefault="00C00E18" w:rsidP="00C00E18">
      <w:pPr>
        <w:pStyle w:val="ttulo2"/>
        <w:rPr>
          <w:color w:val="00B050"/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  <w:r w:rsidR="00105107">
        <w:rPr>
          <w:lang w:val="pt-BR"/>
        </w:rPr>
        <w:t xml:space="preserve"> </w:t>
      </w:r>
      <w:r w:rsidR="00105107">
        <w:rPr>
          <w:color w:val="00B050"/>
          <w:lang w:val="pt-BR"/>
        </w:rPr>
        <w:t xml:space="preserve">- </w:t>
      </w:r>
      <w:proofErr w:type="spellStart"/>
      <w:r w:rsidR="00105107">
        <w:rPr>
          <w:color w:val="00B050"/>
          <w:lang w:val="pt-BR"/>
        </w:rPr>
        <w:t>Done</w:t>
      </w:r>
      <w:proofErr w:type="spellEnd"/>
    </w:p>
    <w:p w:rsidR="00C00E18" w:rsidRDefault="00C00E18" w:rsidP="00FD1C7A">
      <w:pPr>
        <w:rPr>
          <w:lang w:val="pt-BR"/>
        </w:rPr>
      </w:pPr>
      <w:r>
        <w:rPr>
          <w:lang w:val="pt-BR"/>
        </w:rPr>
        <w:t xml:space="preserve">É necessário gerar um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técnico das atividades desenvolvidas, descreva com suas palavras qual é o objetivo da tela e como foi implementado as alterações solicitadas.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A5" w:rsidRDefault="001050A5">
      <w:pPr>
        <w:spacing w:after="0" w:line="240" w:lineRule="auto"/>
      </w:pPr>
      <w:r>
        <w:separator/>
      </w:r>
    </w:p>
  </w:endnote>
  <w:endnote w:type="continuationSeparator" w:id="0">
    <w:p w:rsidR="001050A5" w:rsidRDefault="0010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A5" w:rsidRDefault="001050A5">
      <w:pPr>
        <w:spacing w:after="0" w:line="240" w:lineRule="auto"/>
      </w:pPr>
      <w:r>
        <w:separator/>
      </w:r>
    </w:p>
  </w:footnote>
  <w:footnote w:type="continuationSeparator" w:id="0">
    <w:p w:rsidR="001050A5" w:rsidRDefault="0010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105107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105107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050A5"/>
    <w:rsid w:val="00105107"/>
    <w:rsid w:val="001F3118"/>
    <w:rsid w:val="002137BE"/>
    <w:rsid w:val="002C6CAA"/>
    <w:rsid w:val="00305142"/>
    <w:rsid w:val="00307E76"/>
    <w:rsid w:val="003123B0"/>
    <w:rsid w:val="00322D5A"/>
    <w:rsid w:val="00326966"/>
    <w:rsid w:val="00365F60"/>
    <w:rsid w:val="003752B0"/>
    <w:rsid w:val="003C2CA6"/>
    <w:rsid w:val="003D0F83"/>
    <w:rsid w:val="003E550F"/>
    <w:rsid w:val="0045381E"/>
    <w:rsid w:val="004A0B59"/>
    <w:rsid w:val="004C0FFF"/>
    <w:rsid w:val="005176C2"/>
    <w:rsid w:val="0052075C"/>
    <w:rsid w:val="00533090"/>
    <w:rsid w:val="005353DF"/>
    <w:rsid w:val="005604B7"/>
    <w:rsid w:val="00565C43"/>
    <w:rsid w:val="00586B71"/>
    <w:rsid w:val="00626536"/>
    <w:rsid w:val="006C4D35"/>
    <w:rsid w:val="006D5C70"/>
    <w:rsid w:val="00735CA6"/>
    <w:rsid w:val="00777132"/>
    <w:rsid w:val="007E732E"/>
    <w:rsid w:val="008264A2"/>
    <w:rsid w:val="00853626"/>
    <w:rsid w:val="008B4D3F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07"/>
    <w:rsid w:val="00CE3780"/>
    <w:rsid w:val="00D76F71"/>
    <w:rsid w:val="00E0177D"/>
    <w:rsid w:val="00E875D6"/>
    <w:rsid w:val="00F143C6"/>
    <w:rsid w:val="00F6340C"/>
    <w:rsid w:val="00F841DE"/>
    <w:rsid w:val="00FD1C7A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9D4919-5FC1-454B-853B-90BD4164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1027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Danilo Avilez</cp:lastModifiedBy>
  <cp:revision>43</cp:revision>
  <dcterms:created xsi:type="dcterms:W3CDTF">2015-07-24T11:22:00Z</dcterms:created>
  <dcterms:modified xsi:type="dcterms:W3CDTF">2018-04-15T21:29:00Z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